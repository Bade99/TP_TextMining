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7F7" w:rsidRPr="00D65439" w:rsidRDefault="00E837F7" w:rsidP="00CB43C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TP: ECONOMIA DIGITAL Y COLABORATIVA</w:t>
      </w:r>
    </w:p>
    <w:p w:rsidR="00E837F7" w:rsidRPr="00D65439" w:rsidRDefault="00E837F7" w:rsidP="00CB43C5">
      <w:pPr>
        <w:rPr>
          <w:rFonts w:ascii="Calibri" w:hAnsi="Calibri" w:cs="Calibri"/>
          <w:b/>
        </w:rPr>
      </w:pPr>
    </w:p>
    <w:p w:rsidR="00E837F7" w:rsidRPr="00D65439" w:rsidRDefault="00E837F7" w:rsidP="00CB43C5">
      <w:pPr>
        <w:rPr>
          <w:rFonts w:ascii="Calibri" w:hAnsi="Calibri" w:cs="Calibri"/>
        </w:rPr>
      </w:pPr>
      <w:r>
        <w:rPr>
          <w:rFonts w:ascii="Calibri" w:hAnsi="Calibri" w:cs="Calibri"/>
        </w:rPr>
        <w:t>Consignas</w:t>
      </w:r>
      <w:r w:rsidRPr="00D65439">
        <w:rPr>
          <w:rFonts w:ascii="Calibri" w:hAnsi="Calibri" w:cs="Calibri"/>
        </w:rPr>
        <w:t>:</w:t>
      </w:r>
    </w:p>
    <w:p w:rsidR="00E837F7" w:rsidRPr="00D65439" w:rsidRDefault="00E837F7" w:rsidP="00CB43C5">
      <w:pPr>
        <w:rPr>
          <w:rFonts w:ascii="Calibri" w:hAnsi="Calibri" w:cs="Calibri"/>
        </w:rPr>
      </w:pPr>
    </w:p>
    <w:p w:rsidR="00E837F7" w:rsidRDefault="00E837F7" w:rsidP="00ED4719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Busque 3 definiciones de Economía Digital (cite las fuentes)</w:t>
      </w:r>
      <w:r w:rsidRPr="00D65439">
        <w:rPr>
          <w:rFonts w:ascii="Calibri" w:hAnsi="Calibri" w:cs="Calibri"/>
        </w:rPr>
        <w:t>.</w:t>
      </w:r>
    </w:p>
    <w:p w:rsidR="00E837F7" w:rsidRDefault="00E837F7" w:rsidP="0077666D">
      <w:pPr>
        <w:rPr>
          <w:rFonts w:ascii="Calibri" w:hAnsi="Calibri" w:cs="Calibri"/>
        </w:rPr>
      </w:pPr>
    </w:p>
    <w:p w:rsidR="00E837F7" w:rsidRPr="00F97313" w:rsidRDefault="00E837F7" w:rsidP="0077666D">
      <w:pPr>
        <w:ind w:left="360"/>
        <w:rPr>
          <w:rFonts w:ascii="Calibri" w:hAnsi="Calibri" w:cs="Calibri"/>
          <w:b/>
          <w:u w:val="single"/>
        </w:rPr>
      </w:pPr>
      <w:r w:rsidRPr="00F97313">
        <w:rPr>
          <w:rFonts w:ascii="Calibri" w:hAnsi="Calibri" w:cs="Calibri"/>
          <w:b/>
          <w:u w:val="single"/>
        </w:rPr>
        <w:t>Primer Definición:</w:t>
      </w:r>
    </w:p>
    <w:p w:rsidR="00E837F7" w:rsidRPr="00D65439" w:rsidRDefault="00E837F7">
      <w:pPr>
        <w:rPr>
          <w:rFonts w:ascii="Calibri" w:hAnsi="Calibri" w:cs="Calibri"/>
        </w:rPr>
      </w:pPr>
    </w:p>
    <w:p w:rsidR="00E837F7" w:rsidRDefault="00E837F7" w:rsidP="00ED4719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</w:t>
      </w:r>
      <w:r w:rsidRPr="00ED4719">
        <w:rPr>
          <w:rFonts w:ascii="Calibri" w:hAnsi="Calibri" w:cs="Calibri"/>
        </w:rPr>
        <w:t xml:space="preserve"> economía digital también es llamada o conocida como la economía en Internet o economía Web. No es más que el empleo de la red como plataforma global para la creación de riqueza, y la distribución y consumo de bienes y servicios cuyo objetivo es cubrir las necesidades de la sociedad.</w:t>
      </w:r>
    </w:p>
    <w:p w:rsidR="00E837F7" w:rsidRDefault="00E837F7" w:rsidP="00ED4719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(Fuente: </w:t>
      </w:r>
      <w:hyperlink r:id="rId7" w:history="1">
        <w:r w:rsidRPr="00E102C3">
          <w:rPr>
            <w:rStyle w:val="Hyperlink"/>
            <w:rFonts w:ascii="Calibri" w:hAnsi="Calibri" w:cs="Calibri"/>
          </w:rPr>
          <w:t>https://economiatic.com/economia-digital/</w:t>
        </w:r>
      </w:hyperlink>
      <w:r>
        <w:rPr>
          <w:rFonts w:ascii="Calibri" w:hAnsi="Calibri" w:cs="Calibri"/>
        </w:rPr>
        <w:t xml:space="preserve"> )</w:t>
      </w:r>
    </w:p>
    <w:p w:rsidR="00E837F7" w:rsidRDefault="00E837F7" w:rsidP="00F97313">
      <w:pPr>
        <w:ind w:left="360"/>
        <w:rPr>
          <w:rFonts w:ascii="Calibri" w:hAnsi="Calibri" w:cs="Calibri"/>
        </w:rPr>
      </w:pPr>
    </w:p>
    <w:p w:rsidR="00E837F7" w:rsidRPr="00F97313" w:rsidRDefault="00E837F7" w:rsidP="00F97313">
      <w:pPr>
        <w:ind w:left="360"/>
        <w:rPr>
          <w:rFonts w:ascii="Calibri" w:hAnsi="Calibri" w:cs="Calibri"/>
          <w:b/>
          <w:u w:val="single"/>
        </w:rPr>
      </w:pPr>
      <w:r w:rsidRPr="00F97313">
        <w:rPr>
          <w:rFonts w:ascii="Calibri" w:hAnsi="Calibri" w:cs="Calibri"/>
          <w:b/>
          <w:u w:val="single"/>
        </w:rPr>
        <w:t>Segunda Definición:</w:t>
      </w:r>
    </w:p>
    <w:p w:rsidR="00E837F7" w:rsidRDefault="00E837F7" w:rsidP="00F97313">
      <w:pPr>
        <w:rPr>
          <w:rFonts w:ascii="Calibri" w:hAnsi="Calibri" w:cs="Calibri"/>
        </w:rPr>
      </w:pPr>
    </w:p>
    <w:p w:rsidR="00E837F7" w:rsidRPr="00F97313" w:rsidRDefault="00E837F7" w:rsidP="00F97313">
      <w:pPr>
        <w:ind w:left="360"/>
        <w:jc w:val="both"/>
        <w:rPr>
          <w:rFonts w:ascii="Calibri" w:hAnsi="Calibri" w:cs="Calibri"/>
          <w:b/>
        </w:rPr>
      </w:pPr>
      <w:r w:rsidRPr="00F97313">
        <w:rPr>
          <w:rFonts w:ascii="Calibri" w:hAnsi="Calibri" w:cs="Calibri"/>
          <w:b/>
        </w:rPr>
        <w:t>¿Qué es la economía digital?</w:t>
      </w:r>
    </w:p>
    <w:p w:rsidR="00E837F7" w:rsidRPr="00F97313" w:rsidRDefault="00E837F7" w:rsidP="00F97313">
      <w:pPr>
        <w:ind w:left="360"/>
        <w:jc w:val="both"/>
        <w:rPr>
          <w:rFonts w:ascii="Calibri" w:hAnsi="Calibri" w:cs="Calibri"/>
        </w:rPr>
      </w:pPr>
    </w:p>
    <w:p w:rsidR="00E837F7" w:rsidRPr="00F97313" w:rsidRDefault="00E837F7" w:rsidP="00F97313">
      <w:pPr>
        <w:ind w:left="360"/>
        <w:jc w:val="both"/>
        <w:rPr>
          <w:rFonts w:ascii="Calibri" w:hAnsi="Calibri" w:cs="Calibri"/>
        </w:rPr>
      </w:pPr>
      <w:r w:rsidRPr="00F97313">
        <w:rPr>
          <w:rFonts w:ascii="Calibri" w:hAnsi="Calibri" w:cs="Calibri"/>
        </w:rPr>
        <w:t>La economía digital es aquella rama de la economía que se encarga de incorporar la Internet a la producción y comercialización de bienes y servicios.</w:t>
      </w:r>
    </w:p>
    <w:p w:rsidR="00E837F7" w:rsidRPr="00F97313" w:rsidRDefault="00E837F7" w:rsidP="00F97313">
      <w:pPr>
        <w:ind w:left="360"/>
        <w:jc w:val="both"/>
        <w:rPr>
          <w:rFonts w:ascii="Calibri" w:hAnsi="Calibri" w:cs="Calibri"/>
        </w:rPr>
      </w:pPr>
    </w:p>
    <w:p w:rsidR="00E837F7" w:rsidRDefault="00E837F7" w:rsidP="00F97313">
      <w:pPr>
        <w:ind w:left="360"/>
        <w:jc w:val="both"/>
        <w:rPr>
          <w:rFonts w:ascii="Calibri" w:hAnsi="Calibri" w:cs="Calibri"/>
        </w:rPr>
      </w:pPr>
      <w:r w:rsidRPr="00F97313">
        <w:rPr>
          <w:rFonts w:ascii="Calibri" w:hAnsi="Calibri" w:cs="Calibri"/>
        </w:rPr>
        <w:t>Esta economía hace base en el uso de las tecnologías de información, las cuales cada vez tienen más importancia en el desarrollo económico de un país.</w:t>
      </w:r>
    </w:p>
    <w:p w:rsidR="00E837F7" w:rsidRDefault="00E837F7" w:rsidP="00F97313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(Fuente: </w:t>
      </w:r>
      <w:hyperlink r:id="rId8" w:history="1">
        <w:r w:rsidRPr="00E102C3">
          <w:rPr>
            <w:rStyle w:val="Hyperlink"/>
            <w:rFonts w:ascii="Calibri" w:hAnsi="Calibri" w:cs="Calibri"/>
          </w:rPr>
          <w:t>https://enciclopediaeconomica.com/economia-digital/</w:t>
        </w:r>
      </w:hyperlink>
      <w:r>
        <w:rPr>
          <w:rFonts w:ascii="Calibri" w:hAnsi="Calibri" w:cs="Calibri"/>
        </w:rPr>
        <w:t xml:space="preserve"> )</w:t>
      </w:r>
    </w:p>
    <w:p w:rsidR="00E837F7" w:rsidRDefault="00E837F7" w:rsidP="00F97313">
      <w:pPr>
        <w:ind w:left="360"/>
        <w:jc w:val="both"/>
        <w:rPr>
          <w:rFonts w:ascii="Calibri" w:hAnsi="Calibri" w:cs="Calibri"/>
        </w:rPr>
      </w:pPr>
    </w:p>
    <w:p w:rsidR="00E837F7" w:rsidRPr="00F97313" w:rsidRDefault="00E837F7" w:rsidP="00222A90">
      <w:pPr>
        <w:ind w:left="36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Tercer</w:t>
      </w:r>
      <w:r w:rsidRPr="00F97313">
        <w:rPr>
          <w:rFonts w:ascii="Calibri" w:hAnsi="Calibri" w:cs="Calibri"/>
          <w:b/>
          <w:u w:val="single"/>
        </w:rPr>
        <w:t xml:space="preserve"> Definición:</w:t>
      </w:r>
    </w:p>
    <w:p w:rsidR="00E837F7" w:rsidRDefault="00E837F7" w:rsidP="00F97313">
      <w:pPr>
        <w:ind w:left="360"/>
        <w:jc w:val="both"/>
        <w:rPr>
          <w:rFonts w:ascii="Calibri" w:hAnsi="Calibri" w:cs="Calibri"/>
        </w:rPr>
      </w:pPr>
    </w:p>
    <w:p w:rsidR="00E837F7" w:rsidRPr="00222A90" w:rsidRDefault="00E837F7" w:rsidP="00222A90">
      <w:pPr>
        <w:ind w:left="360"/>
        <w:jc w:val="both"/>
        <w:rPr>
          <w:rFonts w:ascii="Calibri" w:hAnsi="Calibri" w:cs="Calibri"/>
        </w:rPr>
      </w:pPr>
      <w:r w:rsidRPr="00222A90">
        <w:rPr>
          <w:rFonts w:ascii="Calibri" w:hAnsi="Calibri" w:cs="Calibri"/>
        </w:rPr>
        <w:t>Se entiende como economía digital, al conjunto de estrategias y acciones para contribuir al impulso de la competitividad del sector productivo de una organización mediante su inserción en el mundo digital, es decir, migrar a una economía donde se generaliza el uso de las tecnologías de la información en todas las actividades económicas, culturales y sociales. De esta forma, se incrementa la productividad y la competitividad de loa agentes económicos contribuyendo a aumentar la generación de oportunidades de progreso.</w:t>
      </w:r>
    </w:p>
    <w:p w:rsidR="00E837F7" w:rsidRPr="00222A90" w:rsidRDefault="00E837F7" w:rsidP="00222A90">
      <w:pPr>
        <w:ind w:left="360"/>
        <w:jc w:val="both"/>
        <w:rPr>
          <w:rFonts w:ascii="Calibri" w:hAnsi="Calibri" w:cs="Calibri"/>
        </w:rPr>
      </w:pPr>
    </w:p>
    <w:p w:rsidR="00E837F7" w:rsidRPr="00222A90" w:rsidRDefault="00E837F7" w:rsidP="00222A90">
      <w:pPr>
        <w:ind w:left="360"/>
        <w:jc w:val="both"/>
        <w:rPr>
          <w:rFonts w:ascii="Calibri" w:hAnsi="Calibri" w:cs="Calibri"/>
        </w:rPr>
      </w:pPr>
      <w:r w:rsidRPr="00222A90">
        <w:rPr>
          <w:rFonts w:ascii="Calibri" w:hAnsi="Calibri" w:cs="Calibri"/>
        </w:rPr>
        <w:t xml:space="preserve">Su desarrollo supone una mejora en el bienestar de los ciudadanos, ya que la economía digital busca automatizar </w:t>
      </w:r>
      <w:r>
        <w:rPr>
          <w:rFonts w:ascii="Calibri" w:hAnsi="Calibri" w:cs="Calibri"/>
        </w:rPr>
        <w:t>l</w:t>
      </w:r>
      <w:r w:rsidRPr="00222A90">
        <w:rPr>
          <w:rFonts w:ascii="Calibri" w:hAnsi="Calibri" w:cs="Calibri"/>
        </w:rPr>
        <w:t>os procesos a través de Internet, desde el proceso de venta hasta el mantenimiento, sin necesidad de que el cliente se desplace a diferentes puntos físicos para adquirir un determinado product</w:t>
      </w:r>
      <w:r>
        <w:rPr>
          <w:rFonts w:ascii="Calibri" w:hAnsi="Calibri" w:cs="Calibri"/>
        </w:rPr>
        <w:t>o o servicio, ahorrando en costo</w:t>
      </w:r>
      <w:r w:rsidRPr="00222A90">
        <w:rPr>
          <w:rFonts w:ascii="Calibri" w:hAnsi="Calibri" w:cs="Calibri"/>
        </w:rPr>
        <w:t xml:space="preserve"> y tiempo.</w:t>
      </w:r>
    </w:p>
    <w:p w:rsidR="00E837F7" w:rsidRDefault="00E837F7" w:rsidP="00F97313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(Fuente: </w:t>
      </w:r>
      <w:hyperlink r:id="rId9" w:history="1">
        <w:r w:rsidRPr="00E102C3">
          <w:rPr>
            <w:rStyle w:val="Hyperlink"/>
            <w:rFonts w:ascii="Calibri" w:hAnsi="Calibri" w:cs="Calibri"/>
          </w:rPr>
          <w:t>http://economiadigital.etsit.upm.es/que-es-la-economia-digital-maria-garcia-maresca-y-celia-saras-gonzalez/</w:t>
        </w:r>
      </w:hyperlink>
      <w:r>
        <w:rPr>
          <w:rFonts w:ascii="Calibri" w:hAnsi="Calibri" w:cs="Calibri"/>
        </w:rPr>
        <w:t xml:space="preserve"> )</w:t>
      </w:r>
    </w:p>
    <w:p w:rsidR="00E837F7" w:rsidRDefault="00E837F7" w:rsidP="00F97313">
      <w:pPr>
        <w:ind w:left="360"/>
        <w:jc w:val="both"/>
        <w:rPr>
          <w:rFonts w:ascii="Calibri" w:hAnsi="Calibri" w:cs="Calibri"/>
        </w:rPr>
      </w:pPr>
    </w:p>
    <w:p w:rsidR="00E837F7" w:rsidRPr="00F97313" w:rsidRDefault="00E837F7" w:rsidP="00F97313">
      <w:pPr>
        <w:ind w:left="360"/>
        <w:jc w:val="both"/>
        <w:rPr>
          <w:rFonts w:ascii="Calibri" w:hAnsi="Calibri" w:cs="Calibri"/>
        </w:rPr>
      </w:pPr>
    </w:p>
    <w:p w:rsidR="00E837F7" w:rsidRPr="002F04C9" w:rsidRDefault="00E837F7" w:rsidP="002F04C9">
      <w:pPr>
        <w:numPr>
          <w:ilvl w:val="0"/>
          <w:numId w:val="4"/>
        </w:numPr>
        <w:rPr>
          <w:rFonts w:ascii="Calibri" w:hAnsi="Calibri" w:cs="Calibri"/>
        </w:rPr>
      </w:pPr>
      <w:r>
        <w:t>Busque 3 definiciones de Economía Colaborativa (cite las fuentes)</w:t>
      </w:r>
      <w:r w:rsidRPr="00D65439">
        <w:t>.</w:t>
      </w:r>
    </w:p>
    <w:p w:rsidR="00E837F7" w:rsidRDefault="00E837F7" w:rsidP="002F04C9">
      <w:pPr>
        <w:ind w:left="360"/>
        <w:rPr>
          <w:rFonts w:ascii="Calibri" w:hAnsi="Calibri" w:cs="Calibri"/>
        </w:rPr>
      </w:pPr>
    </w:p>
    <w:p w:rsidR="00E837F7" w:rsidRPr="00F97313" w:rsidRDefault="00E837F7" w:rsidP="002F04C9">
      <w:pPr>
        <w:ind w:left="360"/>
        <w:rPr>
          <w:rFonts w:ascii="Calibri" w:hAnsi="Calibri" w:cs="Calibri"/>
          <w:b/>
          <w:u w:val="single"/>
        </w:rPr>
      </w:pPr>
      <w:r w:rsidRPr="00F97313">
        <w:rPr>
          <w:rFonts w:ascii="Calibri" w:hAnsi="Calibri" w:cs="Calibri"/>
          <w:b/>
          <w:u w:val="single"/>
        </w:rPr>
        <w:t>Primer Definición:</w:t>
      </w:r>
    </w:p>
    <w:p w:rsidR="00E837F7" w:rsidRDefault="00E837F7" w:rsidP="002F04C9">
      <w:pPr>
        <w:ind w:left="360"/>
        <w:rPr>
          <w:rFonts w:ascii="Calibri" w:hAnsi="Calibri" w:cs="Calibri"/>
        </w:rPr>
      </w:pPr>
    </w:p>
    <w:p w:rsidR="00E837F7" w:rsidRPr="00DE613F" w:rsidRDefault="00E837F7" w:rsidP="00DE613F">
      <w:pPr>
        <w:ind w:left="360"/>
        <w:jc w:val="both"/>
        <w:rPr>
          <w:rFonts w:ascii="Calibri" w:hAnsi="Calibri" w:cs="Calibri"/>
        </w:rPr>
      </w:pPr>
      <w:r w:rsidRPr="00DE613F">
        <w:rPr>
          <w:rFonts w:ascii="Calibri" w:hAnsi="Calibri" w:cs="Calibri"/>
        </w:rPr>
        <w:t>La economía colaborativa engloba todas aquellas actividades que suponen un intercambio entre particulares de bienes y servicios a cambio de una compensación pactada entre ambos.</w:t>
      </w:r>
    </w:p>
    <w:p w:rsidR="00E837F7" w:rsidRPr="00DE613F" w:rsidRDefault="00E837F7" w:rsidP="00DE613F">
      <w:pPr>
        <w:ind w:left="360"/>
        <w:jc w:val="both"/>
        <w:rPr>
          <w:rFonts w:ascii="Calibri" w:hAnsi="Calibri" w:cs="Calibri"/>
        </w:rPr>
      </w:pPr>
    </w:p>
    <w:p w:rsidR="00E837F7" w:rsidRPr="00DE613F" w:rsidRDefault="00E837F7" w:rsidP="00DE613F">
      <w:pPr>
        <w:ind w:left="360"/>
        <w:jc w:val="both"/>
        <w:rPr>
          <w:rFonts w:ascii="Calibri" w:hAnsi="Calibri" w:cs="Calibri"/>
        </w:rPr>
      </w:pPr>
      <w:r w:rsidRPr="00DE613F">
        <w:rPr>
          <w:rFonts w:ascii="Calibri" w:hAnsi="Calibri" w:cs="Calibri"/>
        </w:rPr>
        <w:t xml:space="preserve">En muchas ocasiones se trata de bienes o servicios que no estaban siendo completamente utilizados y gracias a la economía colaborativa una persona puede beneficiarse de ese bien o servicio, mientras la propietaria obtiene una ganancia. </w:t>
      </w:r>
    </w:p>
    <w:p w:rsidR="00E837F7" w:rsidRDefault="00E837F7" w:rsidP="00DE613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(Fuente: </w:t>
      </w:r>
      <w:hyperlink r:id="rId10" w:history="1">
        <w:r w:rsidRPr="00E102C3">
          <w:rPr>
            <w:rStyle w:val="Hyperlink"/>
            <w:rFonts w:ascii="Calibri" w:hAnsi="Calibri" w:cs="Calibri"/>
          </w:rPr>
          <w:t>https://economipedia.com/definiciones/economia-colaborativa.html</w:t>
        </w:r>
      </w:hyperlink>
      <w:r>
        <w:rPr>
          <w:rFonts w:ascii="Calibri" w:hAnsi="Calibri" w:cs="Calibri"/>
        </w:rPr>
        <w:t xml:space="preserve"> )</w:t>
      </w:r>
    </w:p>
    <w:p w:rsidR="00E837F7" w:rsidRDefault="00E837F7" w:rsidP="00DE613F">
      <w:pPr>
        <w:ind w:left="360"/>
        <w:rPr>
          <w:rFonts w:ascii="Calibri" w:hAnsi="Calibri" w:cs="Calibri"/>
        </w:rPr>
      </w:pPr>
    </w:p>
    <w:p w:rsidR="00E837F7" w:rsidRPr="00F97313" w:rsidRDefault="00E837F7" w:rsidP="00336B12">
      <w:pPr>
        <w:ind w:left="360"/>
        <w:rPr>
          <w:rFonts w:ascii="Calibri" w:hAnsi="Calibri" w:cs="Calibri"/>
          <w:b/>
          <w:u w:val="single"/>
        </w:rPr>
      </w:pPr>
      <w:r w:rsidRPr="00F97313">
        <w:rPr>
          <w:rFonts w:ascii="Calibri" w:hAnsi="Calibri" w:cs="Calibri"/>
          <w:b/>
          <w:u w:val="single"/>
        </w:rPr>
        <w:t>Segunda Definición:</w:t>
      </w:r>
    </w:p>
    <w:p w:rsidR="00E837F7" w:rsidRDefault="00E837F7" w:rsidP="00DE613F">
      <w:pPr>
        <w:ind w:left="360"/>
        <w:rPr>
          <w:rFonts w:ascii="Calibri" w:hAnsi="Calibri" w:cs="Calibri"/>
        </w:rPr>
      </w:pPr>
    </w:p>
    <w:p w:rsidR="00E837F7" w:rsidRPr="00336B12" w:rsidRDefault="00E837F7" w:rsidP="00336B12">
      <w:pPr>
        <w:ind w:left="360"/>
        <w:jc w:val="both"/>
        <w:rPr>
          <w:rFonts w:ascii="Calibri" w:hAnsi="Calibri" w:cs="Calibri"/>
        </w:rPr>
      </w:pPr>
      <w:r w:rsidRPr="00336B12">
        <w:rPr>
          <w:rFonts w:ascii="Calibri" w:hAnsi="Calibri" w:cs="Calibri"/>
        </w:rPr>
        <w:t>El término “Economía Colaborativa” proviene de la expresión inglesa “Sharing Economy”, divulgado s</w:t>
      </w:r>
      <w:r>
        <w:rPr>
          <w:rFonts w:ascii="Calibri" w:hAnsi="Calibri" w:cs="Calibri"/>
        </w:rPr>
        <w:t xml:space="preserve">eparadamente por Lisa Gansky </w:t>
      </w:r>
      <w:r w:rsidRPr="00336B12">
        <w:rPr>
          <w:rFonts w:ascii="Calibri" w:hAnsi="Calibri" w:cs="Calibri"/>
        </w:rPr>
        <w:t>y Ra</w:t>
      </w:r>
      <w:r>
        <w:rPr>
          <w:rFonts w:ascii="Calibri" w:hAnsi="Calibri" w:cs="Calibri"/>
        </w:rPr>
        <w:t>chel Bootsman con Roo Rogers</w:t>
      </w:r>
      <w:r w:rsidRPr="00336B12">
        <w:rPr>
          <w:rFonts w:ascii="Calibri" w:hAnsi="Calibri" w:cs="Calibri"/>
        </w:rPr>
        <w:t xml:space="preserve"> en 2010. También podríamos traducirlo literalmente: “Compartiendo economía”, si definimos Economía como “los medios de satisfacer las necesidades humanas mediante los recursos disponibles que siempre son limitados”</w:t>
      </w:r>
      <w:r>
        <w:rPr>
          <w:rFonts w:ascii="Calibri" w:hAnsi="Calibri" w:cs="Calibri"/>
        </w:rPr>
        <w:t>.</w:t>
      </w:r>
    </w:p>
    <w:p w:rsidR="00E837F7" w:rsidRDefault="00E837F7" w:rsidP="00336B12">
      <w:pPr>
        <w:ind w:left="360"/>
        <w:jc w:val="both"/>
        <w:rPr>
          <w:rFonts w:ascii="Calibri" w:hAnsi="Calibri" w:cs="Calibri"/>
        </w:rPr>
      </w:pPr>
    </w:p>
    <w:p w:rsidR="00E837F7" w:rsidRDefault="00E837F7" w:rsidP="00336B12">
      <w:pPr>
        <w:ind w:left="360"/>
        <w:jc w:val="both"/>
        <w:rPr>
          <w:rFonts w:ascii="Calibri" w:hAnsi="Calibri" w:cs="Calibri"/>
        </w:rPr>
      </w:pPr>
      <w:r w:rsidRPr="00336B12">
        <w:rPr>
          <w:rFonts w:ascii="Calibri" w:hAnsi="Calibri" w:cs="Calibri"/>
        </w:rPr>
        <w:t>La economía colaborativa es un cajón de sastre donde coexisten acciones de distinto tipo, con una característica común: todas las iniciativas están basadas en las tecnologías de la información y comunicación, que permiten la creación de redes sociales y portales, donde se pueden realizar interacciones entre individuos de forma masiva.</w:t>
      </w:r>
    </w:p>
    <w:p w:rsidR="00E837F7" w:rsidRDefault="00E837F7" w:rsidP="00BA1AD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(Fuente: </w:t>
      </w:r>
      <w:hyperlink r:id="rId11" w:history="1">
        <w:r w:rsidRPr="00E102C3">
          <w:rPr>
            <w:rStyle w:val="Hyperlink"/>
            <w:rFonts w:ascii="Calibri" w:hAnsi="Calibri" w:cs="Calibri"/>
          </w:rPr>
          <w:t>https://economistasfrentealacrisis.com/que-es-la-economia-colaborativa/</w:t>
        </w:r>
      </w:hyperlink>
      <w:r>
        <w:rPr>
          <w:rFonts w:ascii="Calibri" w:hAnsi="Calibri" w:cs="Calibri"/>
        </w:rPr>
        <w:t xml:space="preserve"> )</w:t>
      </w:r>
    </w:p>
    <w:p w:rsidR="00E837F7" w:rsidRDefault="00E837F7" w:rsidP="00336B12">
      <w:pPr>
        <w:ind w:left="360"/>
        <w:jc w:val="both"/>
        <w:rPr>
          <w:rFonts w:ascii="Calibri" w:hAnsi="Calibri" w:cs="Calibri"/>
        </w:rPr>
      </w:pPr>
    </w:p>
    <w:p w:rsidR="00E837F7" w:rsidRPr="00F97313" w:rsidRDefault="00E837F7" w:rsidP="00B177A5">
      <w:pPr>
        <w:ind w:left="36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Tercer</w:t>
      </w:r>
      <w:r w:rsidRPr="00F97313">
        <w:rPr>
          <w:rFonts w:ascii="Calibri" w:hAnsi="Calibri" w:cs="Calibri"/>
          <w:b/>
          <w:u w:val="single"/>
        </w:rPr>
        <w:t xml:space="preserve"> Definición:</w:t>
      </w:r>
    </w:p>
    <w:p w:rsidR="00E837F7" w:rsidRDefault="00E837F7" w:rsidP="00336B12">
      <w:pPr>
        <w:ind w:left="360"/>
        <w:jc w:val="both"/>
        <w:rPr>
          <w:rFonts w:ascii="Calibri" w:hAnsi="Calibri" w:cs="Calibri"/>
        </w:rPr>
      </w:pPr>
    </w:p>
    <w:p w:rsidR="00E837F7" w:rsidRPr="00BA1AD8" w:rsidRDefault="00E837F7" w:rsidP="00B177A5">
      <w:pPr>
        <w:ind w:left="360"/>
        <w:jc w:val="both"/>
        <w:rPr>
          <w:rFonts w:ascii="Calibri" w:hAnsi="Calibri" w:cs="Calibri"/>
        </w:rPr>
      </w:pPr>
      <w:r w:rsidRPr="00BA1AD8">
        <w:rPr>
          <w:rFonts w:ascii="Calibri" w:hAnsi="Calibri" w:cs="Calibri"/>
        </w:rPr>
        <w:t>Uno de los modelos que más adeptos gana día tras día es la economía colaborativa, el cual se basa en prestar, alquilar, comprar o vender productos en función de necesidades específicas y no tanto en beneficios económicos. De hecho, en este sistema es posible que el dinero no sea el único valor de cambio para las transacciones.</w:t>
      </w:r>
    </w:p>
    <w:p w:rsidR="00E837F7" w:rsidRPr="00BA1AD8" w:rsidRDefault="00E837F7" w:rsidP="00B177A5">
      <w:pPr>
        <w:ind w:left="360"/>
        <w:jc w:val="both"/>
        <w:rPr>
          <w:rFonts w:ascii="Calibri" w:hAnsi="Calibri" w:cs="Calibri"/>
        </w:rPr>
      </w:pPr>
    </w:p>
    <w:p w:rsidR="00E837F7" w:rsidRPr="00B177A5" w:rsidRDefault="00E837F7" w:rsidP="00B177A5">
      <w:pPr>
        <w:ind w:left="360"/>
        <w:jc w:val="both"/>
        <w:rPr>
          <w:rFonts w:ascii="Calibri" w:hAnsi="Calibri" w:cs="Calibri"/>
        </w:rPr>
      </w:pPr>
      <w:r w:rsidRPr="00BA1AD8">
        <w:rPr>
          <w:rFonts w:ascii="Calibri" w:hAnsi="Calibri" w:cs="Calibri"/>
        </w:rPr>
        <w:t>Dentro del propio sistema de colaboración, también denominado «economía compartida», existen varios tipos de relaciones que varían en función de las necesidades y los productos:</w:t>
      </w:r>
      <w:r>
        <w:rPr>
          <w:rFonts w:ascii="Calibri" w:hAnsi="Calibri" w:cs="Calibri"/>
        </w:rPr>
        <w:t xml:space="preserve"> </w:t>
      </w:r>
      <w:r w:rsidRPr="00B177A5">
        <w:rPr>
          <w:rFonts w:ascii="Calibri" w:hAnsi="Calibri" w:cs="Calibri"/>
          <w:b/>
        </w:rPr>
        <w:t>Consumo colaborativo, Conocimiento abierto, Producción colaborativa y Finanzas colaborativas</w:t>
      </w:r>
      <w:r>
        <w:rPr>
          <w:rFonts w:ascii="Calibri" w:hAnsi="Calibri" w:cs="Calibri"/>
        </w:rPr>
        <w:t>.</w:t>
      </w:r>
    </w:p>
    <w:p w:rsidR="00E837F7" w:rsidRPr="00BA1AD8" w:rsidRDefault="00E837F7" w:rsidP="00BA1AD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(Fuente:</w:t>
      </w:r>
      <w:hyperlink r:id="rId12" w:history="1">
        <w:r w:rsidRPr="00E102C3">
          <w:rPr>
            <w:rStyle w:val="Hyperlink"/>
            <w:rFonts w:ascii="Calibri" w:hAnsi="Calibri" w:cs="Calibri"/>
          </w:rPr>
          <w:t>https://retos-directivos.eae.es/que-es-la-economia-colaborativa-y-cuales-son-sus-beneficios/</w:t>
        </w:r>
      </w:hyperlink>
      <w:r>
        <w:rPr>
          <w:rFonts w:ascii="Calibri" w:hAnsi="Calibri" w:cs="Calibri"/>
        </w:rPr>
        <w:t xml:space="preserve"> )</w:t>
      </w:r>
    </w:p>
    <w:sectPr w:rsidR="00E837F7" w:rsidRPr="00BA1AD8" w:rsidSect="00E15F5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7F7" w:rsidRDefault="00E837F7" w:rsidP="00510C19">
      <w:r>
        <w:separator/>
      </w:r>
    </w:p>
  </w:endnote>
  <w:endnote w:type="continuationSeparator" w:id="0">
    <w:p w:rsidR="00E837F7" w:rsidRDefault="00E837F7" w:rsidP="00510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7F7" w:rsidRDefault="00E837F7" w:rsidP="00510C19">
      <w:r>
        <w:separator/>
      </w:r>
    </w:p>
  </w:footnote>
  <w:footnote w:type="continuationSeparator" w:id="0">
    <w:p w:rsidR="00E837F7" w:rsidRDefault="00E837F7" w:rsidP="00510C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7F7" w:rsidRDefault="00E837F7" w:rsidP="00510C19">
    <w:pPr>
      <w:pStyle w:val="Header"/>
      <w:rPr>
        <w:sz w:val="20"/>
        <w:szCs w:val="20"/>
      </w:rPr>
    </w:pPr>
    <w:r w:rsidRPr="00B63D2B">
      <w:rPr>
        <w:sz w:val="20"/>
        <w:szCs w:val="20"/>
      </w:rPr>
      <w:t>Alumna: Lorena Gonzalez</w:t>
    </w:r>
    <w:r w:rsidRPr="00B63D2B">
      <w:rPr>
        <w:sz w:val="20"/>
        <w:szCs w:val="20"/>
      </w:rPr>
      <w:tab/>
    </w:r>
    <w:r>
      <w:rPr>
        <w:sz w:val="20"/>
        <w:szCs w:val="20"/>
      </w:rPr>
      <w:tab/>
    </w:r>
    <w:r w:rsidRPr="00B63D2B">
      <w:rPr>
        <w:sz w:val="20"/>
        <w:szCs w:val="20"/>
      </w:rPr>
      <w:t>TP 0: Economía Digital y Colaborativa</w:t>
    </w:r>
    <w:r>
      <w:rPr>
        <w:sz w:val="20"/>
        <w:szCs w:val="20"/>
      </w:rPr>
      <w:tab/>
    </w:r>
    <w:r w:rsidRPr="00B63D2B">
      <w:rPr>
        <w:sz w:val="20"/>
        <w:szCs w:val="20"/>
      </w:rPr>
      <w:tab/>
    </w:r>
  </w:p>
  <w:p w:rsidR="00E837F7" w:rsidRDefault="00E837F7" w:rsidP="00510C19">
    <w:pPr>
      <w:pStyle w:val="Header"/>
      <w:rPr>
        <w:sz w:val="20"/>
        <w:szCs w:val="20"/>
      </w:rPr>
    </w:pPr>
    <w:r w:rsidRPr="00B63D2B">
      <w:rPr>
        <w:sz w:val="20"/>
        <w:szCs w:val="20"/>
      </w:rPr>
      <w:t>Legajo: 110795-1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B63D2B">
      <w:rPr>
        <w:sz w:val="20"/>
        <w:szCs w:val="20"/>
      </w:rPr>
      <w:tab/>
    </w:r>
    <w:r w:rsidRPr="00B63D2B">
      <w:rPr>
        <w:sz w:val="20"/>
        <w:szCs w:val="20"/>
      </w:rPr>
      <w:tab/>
    </w:r>
  </w:p>
  <w:p w:rsidR="00E837F7" w:rsidRPr="00B63D2B" w:rsidRDefault="00E837F7" w:rsidP="00510C19">
    <w:pPr>
      <w:pStyle w:val="Header"/>
      <w:rPr>
        <w:sz w:val="20"/>
        <w:szCs w:val="20"/>
      </w:rPr>
    </w:pPr>
    <w:r w:rsidRPr="00B63D2B">
      <w:rPr>
        <w:sz w:val="20"/>
        <w:szCs w:val="20"/>
      </w:rPr>
      <w:t>Materia: Marketing en Internet y Nueva Economía</w:t>
    </w:r>
  </w:p>
  <w:p w:rsidR="00E837F7" w:rsidRPr="00B63D2B" w:rsidRDefault="00E837F7">
    <w:pPr>
      <w:pStyle w:val="Header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519D8"/>
    <w:multiLevelType w:val="hybridMultilevel"/>
    <w:tmpl w:val="1826B658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2A0F08A">
      <w:start w:val="1"/>
      <w:numFmt w:val="decimal"/>
      <w:lvlText w:val="%2)"/>
      <w:lvlJc w:val="left"/>
      <w:pPr>
        <w:ind w:left="1440" w:hanging="360"/>
      </w:pPr>
      <w:rPr>
        <w:rFonts w:ascii="Calibri" w:eastAsia="Times New Roman" w:hAnsi="Calibri" w:cs="Calibri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93D0A1F"/>
    <w:multiLevelType w:val="hybridMultilevel"/>
    <w:tmpl w:val="07D832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C175FAF"/>
    <w:multiLevelType w:val="hybridMultilevel"/>
    <w:tmpl w:val="FAA63B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6327616"/>
    <w:multiLevelType w:val="hybridMultilevel"/>
    <w:tmpl w:val="2AFA324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0C19"/>
    <w:rsid w:val="00027A18"/>
    <w:rsid w:val="00131B98"/>
    <w:rsid w:val="0014699F"/>
    <w:rsid w:val="001D543A"/>
    <w:rsid w:val="00222A90"/>
    <w:rsid w:val="00235912"/>
    <w:rsid w:val="002D6C22"/>
    <w:rsid w:val="002F04C9"/>
    <w:rsid w:val="00336B12"/>
    <w:rsid w:val="00341C8F"/>
    <w:rsid w:val="003B1AB7"/>
    <w:rsid w:val="004A661A"/>
    <w:rsid w:val="00510C19"/>
    <w:rsid w:val="0053488A"/>
    <w:rsid w:val="005D3FEF"/>
    <w:rsid w:val="006463A6"/>
    <w:rsid w:val="00681996"/>
    <w:rsid w:val="0077666D"/>
    <w:rsid w:val="00802E88"/>
    <w:rsid w:val="0085323B"/>
    <w:rsid w:val="00903B3F"/>
    <w:rsid w:val="00934159"/>
    <w:rsid w:val="009618E5"/>
    <w:rsid w:val="009D2F8C"/>
    <w:rsid w:val="00AA08BE"/>
    <w:rsid w:val="00B177A5"/>
    <w:rsid w:val="00B33F3E"/>
    <w:rsid w:val="00B63D2B"/>
    <w:rsid w:val="00BA1AD8"/>
    <w:rsid w:val="00BE022B"/>
    <w:rsid w:val="00BF696D"/>
    <w:rsid w:val="00C61CBF"/>
    <w:rsid w:val="00CB43C5"/>
    <w:rsid w:val="00CE4290"/>
    <w:rsid w:val="00D65439"/>
    <w:rsid w:val="00D74B35"/>
    <w:rsid w:val="00DA6D5B"/>
    <w:rsid w:val="00DE613F"/>
    <w:rsid w:val="00DF2593"/>
    <w:rsid w:val="00DF380E"/>
    <w:rsid w:val="00E102C3"/>
    <w:rsid w:val="00E15F55"/>
    <w:rsid w:val="00E733F4"/>
    <w:rsid w:val="00E837F7"/>
    <w:rsid w:val="00E92762"/>
    <w:rsid w:val="00EA5816"/>
    <w:rsid w:val="00EA74F7"/>
    <w:rsid w:val="00ED4719"/>
    <w:rsid w:val="00F74BAD"/>
    <w:rsid w:val="00F77630"/>
    <w:rsid w:val="00F81801"/>
    <w:rsid w:val="00F97313"/>
    <w:rsid w:val="00FC0327"/>
    <w:rsid w:val="00FE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C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10C1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0C1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10C1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0C19"/>
    <w:rPr>
      <w:rFonts w:cs="Times New Roman"/>
    </w:rPr>
  </w:style>
  <w:style w:type="character" w:styleId="Hyperlink">
    <w:name w:val="Hyperlink"/>
    <w:basedOn w:val="DefaultParagraphFont"/>
    <w:uiPriority w:val="99"/>
    <w:rsid w:val="00CB43C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654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iclopediaeconomica.com/economia-digita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onomiatic.com/economia-digital/" TargetMode="External"/><Relationship Id="rId12" Type="http://schemas.openxmlformats.org/officeDocument/2006/relationships/hyperlink" Target="https://retos-directivos.eae.es/que-es-la-economia-colaborativa-y-cuales-son-sus-benefici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onomistasfrentealacrisis.com/que-es-la-economia-colaborativ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conomipedia.com/definiciones/economia-colaborati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onomiadigital.etsit.upm.es/que-es-la-economia-digital-maria-garcia-maresca-y-celia-saras-gonzale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</TotalTime>
  <Pages>2</Pages>
  <Words>700</Words>
  <Characters>3850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Lorena</cp:lastModifiedBy>
  <cp:revision>41</cp:revision>
  <dcterms:created xsi:type="dcterms:W3CDTF">2011-11-15T21:03:00Z</dcterms:created>
  <dcterms:modified xsi:type="dcterms:W3CDTF">2019-08-19T16:43:00Z</dcterms:modified>
</cp:coreProperties>
</file>